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42A8"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0B8D406F" wp14:editId="7FA30892">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ilding columns from a perspective looking up, with blue sky above"/>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66EBDFE6" w14:textId="7EE4FE41" w:rsidR="001638F6" w:rsidRDefault="00533B74" w:rsidP="00D5413C">
      <w:pPr>
        <w:pStyle w:val="Title"/>
      </w:pPr>
      <w:r>
        <w:t>Shortest Path Algorithm</w:t>
      </w:r>
    </w:p>
    <w:p w14:paraId="01F97597" w14:textId="55037D93" w:rsidR="001638F6" w:rsidRPr="00D5413C" w:rsidRDefault="00E17A0B" w:rsidP="00D5413C">
      <w:pPr>
        <w:pStyle w:val="Subtitle"/>
      </w:pPr>
      <w:r>
        <w:t>Project</w:t>
      </w:r>
      <w:r w:rsidR="00533B74">
        <w:t xml:space="preserve"> Report </w:t>
      </w:r>
    </w:p>
    <w:p w14:paraId="77359C9E" w14:textId="79330CD2" w:rsidR="00D01DF9" w:rsidRDefault="00533B74" w:rsidP="00D01DF9">
      <w:pPr>
        <w:pStyle w:val="ContactInfo"/>
      </w:pPr>
      <w:r>
        <w:t>Sir Sanjay</w:t>
      </w:r>
      <w:r w:rsidR="00D5413C">
        <w:t xml:space="preserve"> | </w:t>
      </w:r>
      <w:r w:rsidR="00544464">
        <w:t>Discrete Mathematics</w:t>
      </w:r>
      <w:r w:rsidR="00D5413C">
        <w:t xml:space="preserve"> |</w:t>
      </w:r>
      <w:r w:rsidR="00D5413C" w:rsidRPr="00D5413C">
        <w:t xml:space="preserve"> </w:t>
      </w:r>
      <w:r w:rsidR="00E17A0B">
        <w:t>12</w:t>
      </w:r>
      <w:r>
        <w:t>-0</w:t>
      </w:r>
      <w:r w:rsidR="00E17A0B">
        <w:t>5</w:t>
      </w:r>
      <w:r>
        <w:t>-22</w:t>
      </w:r>
      <w:r w:rsidR="003422FF">
        <w:br w:type="page"/>
      </w:r>
    </w:p>
    <w:p w14:paraId="13BF4FDD" w14:textId="2A22B5B0" w:rsidR="00544464" w:rsidRPr="00E17A0B" w:rsidRDefault="00544464" w:rsidP="00D01DF9">
      <w:pPr>
        <w:pStyle w:val="Heading1"/>
        <w:spacing w:before="300"/>
        <w:rPr>
          <w:color w:val="4D322D" w:themeColor="text2"/>
          <w:sz w:val="32"/>
          <w:szCs w:val="32"/>
        </w:rPr>
      </w:pPr>
      <w:r w:rsidRPr="00E17A0B">
        <w:rPr>
          <w:color w:val="4D322D" w:themeColor="text2"/>
          <w:sz w:val="32"/>
          <w:szCs w:val="32"/>
        </w:rPr>
        <w:lastRenderedPageBreak/>
        <w:t>Project Members:</w:t>
      </w:r>
    </w:p>
    <w:p w14:paraId="5AC29186" w14:textId="65B85E25" w:rsidR="00544464" w:rsidRPr="00E17A0B" w:rsidRDefault="00544464" w:rsidP="00544464">
      <w:pPr>
        <w:rPr>
          <w:color w:val="284846"/>
          <w:sz w:val="28"/>
          <w:szCs w:val="28"/>
        </w:rPr>
      </w:pPr>
      <w:r w:rsidRPr="00E17A0B">
        <w:rPr>
          <w:color w:val="284846"/>
          <w:sz w:val="28"/>
          <w:szCs w:val="28"/>
        </w:rPr>
        <w:t xml:space="preserve">1. </w:t>
      </w:r>
      <w:proofErr w:type="spellStart"/>
      <w:r w:rsidRPr="00E17A0B">
        <w:rPr>
          <w:color w:val="284846"/>
          <w:sz w:val="28"/>
          <w:szCs w:val="28"/>
        </w:rPr>
        <w:t>Ammad</w:t>
      </w:r>
      <w:proofErr w:type="spellEnd"/>
      <w:r w:rsidRPr="00E17A0B">
        <w:rPr>
          <w:color w:val="284846"/>
          <w:sz w:val="28"/>
          <w:szCs w:val="28"/>
        </w:rPr>
        <w:t xml:space="preserve"> Ali – 11096 </w:t>
      </w:r>
    </w:p>
    <w:p w14:paraId="7555AD80" w14:textId="4B75BD9A" w:rsidR="00544464" w:rsidRPr="00E17A0B" w:rsidRDefault="00544464" w:rsidP="00544464">
      <w:pPr>
        <w:rPr>
          <w:color w:val="284846"/>
          <w:sz w:val="28"/>
          <w:szCs w:val="28"/>
        </w:rPr>
      </w:pPr>
      <w:r w:rsidRPr="00E17A0B">
        <w:rPr>
          <w:color w:val="284846"/>
          <w:sz w:val="28"/>
          <w:szCs w:val="28"/>
        </w:rPr>
        <w:t>2.Yumna Naz – 12414</w:t>
      </w:r>
    </w:p>
    <w:p w14:paraId="72EDEFF3" w14:textId="79B701D4" w:rsidR="00544464" w:rsidRPr="00E17A0B" w:rsidRDefault="00544464" w:rsidP="00544464">
      <w:pPr>
        <w:rPr>
          <w:color w:val="284846"/>
          <w:sz w:val="28"/>
          <w:szCs w:val="28"/>
        </w:rPr>
      </w:pPr>
      <w:r w:rsidRPr="00E17A0B">
        <w:rPr>
          <w:color w:val="284846"/>
          <w:sz w:val="28"/>
          <w:szCs w:val="28"/>
        </w:rPr>
        <w:t xml:space="preserve">3. Amit – 11259 </w:t>
      </w:r>
    </w:p>
    <w:p w14:paraId="10A0DD55" w14:textId="0A629756" w:rsidR="00544464" w:rsidRPr="00E17A0B" w:rsidRDefault="00544464" w:rsidP="00544464">
      <w:pPr>
        <w:rPr>
          <w:color w:val="284846"/>
          <w:sz w:val="28"/>
          <w:szCs w:val="28"/>
        </w:rPr>
      </w:pPr>
      <w:r w:rsidRPr="00E17A0B">
        <w:rPr>
          <w:color w:val="284846"/>
          <w:sz w:val="28"/>
          <w:szCs w:val="28"/>
        </w:rPr>
        <w:t xml:space="preserve">4. Muhammad Nomir – 11330 </w:t>
      </w:r>
    </w:p>
    <w:p w14:paraId="268125B8" w14:textId="14797D0E" w:rsidR="00D01DF9" w:rsidRPr="00E17A0B" w:rsidRDefault="00D01DF9" w:rsidP="00D01DF9">
      <w:pPr>
        <w:pStyle w:val="Heading1"/>
        <w:spacing w:before="300"/>
        <w:rPr>
          <w:color w:val="4D322D" w:themeColor="text2"/>
          <w:sz w:val="32"/>
          <w:szCs w:val="32"/>
        </w:rPr>
      </w:pPr>
      <w:r w:rsidRPr="00E17A0B">
        <w:rPr>
          <w:color w:val="4D322D" w:themeColor="text2"/>
          <w:sz w:val="32"/>
          <w:szCs w:val="32"/>
        </w:rPr>
        <w:t>Project Details:</w:t>
      </w:r>
    </w:p>
    <w:p w14:paraId="7DD9BDE9" w14:textId="395068C8" w:rsidR="00D01DF9" w:rsidRPr="00E17A0B" w:rsidRDefault="00D01DF9" w:rsidP="00D01DF9">
      <w:pPr>
        <w:jc w:val="both"/>
        <w:rPr>
          <w:color w:val="284846"/>
          <w:sz w:val="28"/>
          <w:szCs w:val="28"/>
        </w:rPr>
      </w:pPr>
      <w:r w:rsidRPr="00E17A0B">
        <w:rPr>
          <w:color w:val="284846"/>
          <w:sz w:val="28"/>
          <w:szCs w:val="28"/>
        </w:rPr>
        <w:t>In this project we will find out the shortest path between two nodes. We will create such an algorithm that will calculate the shortest path between two nodes and also show us that path. This algorithm will also be able to tackle extra nodes or obstacles in its path. We will be using the A* algorithm to calculate the shortest path which will achieve a better running time than Dijkstra’s Algorithm. The selection of the nodes will be done on a graph so that user will not wander off the program.</w:t>
      </w:r>
      <w:r w:rsidR="0071023C" w:rsidRPr="00E17A0B">
        <w:rPr>
          <w:color w:val="284846"/>
          <w:sz w:val="28"/>
          <w:szCs w:val="28"/>
        </w:rPr>
        <w:t xml:space="preserve"> </w:t>
      </w:r>
    </w:p>
    <w:p w14:paraId="5273EFE9" w14:textId="44C7A379" w:rsidR="0071023C" w:rsidRPr="00E17A0B" w:rsidRDefault="0071023C" w:rsidP="00D01DF9">
      <w:pPr>
        <w:jc w:val="both"/>
        <w:rPr>
          <w:color w:val="284846"/>
          <w:sz w:val="28"/>
          <w:szCs w:val="28"/>
        </w:rPr>
      </w:pPr>
      <w:r w:rsidRPr="00E17A0B">
        <w:rPr>
          <w:color w:val="284846"/>
          <w:sz w:val="28"/>
          <w:szCs w:val="28"/>
        </w:rPr>
        <w:t>In this project the user will select two nodes, Node A will be the starting point from where the path will start and Node B will be the point where the path will end. User will also be able to place obstacles to make the algorithm more interesting. Now when all of this is done than user will start the algorithm and the program will run which will then find out the shortest path and show the user.</w:t>
      </w:r>
    </w:p>
    <w:p w14:paraId="00569507" w14:textId="77777777" w:rsidR="002B7D4D" w:rsidRDefault="002B7D4D">
      <w:pPr>
        <w:rPr>
          <w:sz w:val="32"/>
          <w:szCs w:val="32"/>
        </w:rPr>
      </w:pPr>
      <w:r>
        <w:rPr>
          <w:sz w:val="32"/>
          <w:szCs w:val="32"/>
        </w:rPr>
        <w:br w:type="page"/>
      </w:r>
    </w:p>
    <w:p w14:paraId="4E993CF2" w14:textId="110B7A11" w:rsidR="00D01DF9" w:rsidRPr="00455BDE" w:rsidRDefault="00D01DF9" w:rsidP="00455BDE">
      <w:pPr>
        <w:rPr>
          <w:rFonts w:asciiTheme="majorHAnsi" w:eastAsiaTheme="majorEastAsia" w:hAnsiTheme="majorHAnsi" w:cstheme="majorBidi"/>
          <w:color w:val="3F251D" w:themeColor="accent1"/>
          <w:sz w:val="32"/>
          <w:szCs w:val="32"/>
        </w:rPr>
      </w:pPr>
      <w:r w:rsidRPr="00E17A0B">
        <w:rPr>
          <w:sz w:val="32"/>
          <w:szCs w:val="32"/>
        </w:rPr>
        <w:lastRenderedPageBreak/>
        <w:t>Project Research:</w:t>
      </w:r>
    </w:p>
    <w:p w14:paraId="52CEBBEA" w14:textId="2F21FC62" w:rsidR="007013E5" w:rsidRPr="00E17A0B" w:rsidRDefault="0071023C" w:rsidP="00934E37">
      <w:pPr>
        <w:jc w:val="both"/>
        <w:rPr>
          <w:color w:val="284846"/>
          <w:sz w:val="28"/>
          <w:szCs w:val="28"/>
        </w:rPr>
      </w:pPr>
      <w:r w:rsidRPr="00E17A0B">
        <w:rPr>
          <w:color w:val="284846"/>
          <w:sz w:val="28"/>
          <w:szCs w:val="28"/>
        </w:rPr>
        <w:t>Our current project stands on complete understanding</w:t>
      </w:r>
      <w:r w:rsidR="00E17A0B">
        <w:rPr>
          <w:color w:val="284846"/>
          <w:sz w:val="28"/>
          <w:szCs w:val="28"/>
        </w:rPr>
        <w:t xml:space="preserve"> of</w:t>
      </w:r>
      <w:r w:rsidRPr="00E17A0B">
        <w:rPr>
          <w:color w:val="284846"/>
          <w:sz w:val="28"/>
          <w:szCs w:val="28"/>
        </w:rPr>
        <w:t xml:space="preserve"> the A* algorithm so that we can use it properly in our project. </w:t>
      </w:r>
      <w:r w:rsidR="00E17A0B">
        <w:rPr>
          <w:color w:val="284846"/>
          <w:sz w:val="28"/>
          <w:szCs w:val="28"/>
        </w:rPr>
        <w:t>O</w:t>
      </w:r>
      <w:r w:rsidRPr="00E17A0B">
        <w:rPr>
          <w:color w:val="284846"/>
          <w:sz w:val="28"/>
          <w:szCs w:val="28"/>
        </w:rPr>
        <w:t xml:space="preserve">ur group has developed the </w:t>
      </w:r>
      <w:r w:rsidR="00E17A0B">
        <w:rPr>
          <w:color w:val="284846"/>
          <w:sz w:val="28"/>
          <w:szCs w:val="28"/>
        </w:rPr>
        <w:t>full</w:t>
      </w:r>
      <w:r w:rsidRPr="00E17A0B">
        <w:rPr>
          <w:color w:val="284846"/>
          <w:sz w:val="28"/>
          <w:szCs w:val="28"/>
        </w:rPr>
        <w:t xml:space="preserve"> understanding of </w:t>
      </w:r>
      <w:r w:rsidR="0066038A" w:rsidRPr="00E17A0B">
        <w:rPr>
          <w:color w:val="284846"/>
          <w:sz w:val="28"/>
          <w:szCs w:val="28"/>
        </w:rPr>
        <w:t>A* algorithm and how does it work</w:t>
      </w:r>
      <w:r w:rsidR="007013E5" w:rsidRPr="00E17A0B">
        <w:rPr>
          <w:color w:val="284846"/>
          <w:sz w:val="28"/>
          <w:szCs w:val="28"/>
        </w:rPr>
        <w:t>. We understood by taking reference from links below:</w:t>
      </w:r>
    </w:p>
    <w:p w14:paraId="67D69C02" w14:textId="10EBF816" w:rsidR="007013E5" w:rsidRPr="00E17A0B" w:rsidRDefault="00342CD1" w:rsidP="00934E37">
      <w:pPr>
        <w:jc w:val="both"/>
        <w:rPr>
          <w:color w:val="284846"/>
          <w:sz w:val="28"/>
          <w:szCs w:val="28"/>
        </w:rPr>
      </w:pPr>
      <w:hyperlink r:id="rId9" w:history="1">
        <w:r w:rsidR="007013E5" w:rsidRPr="00E17A0B">
          <w:rPr>
            <w:rStyle w:val="Hyperlink"/>
            <w:color w:val="284846"/>
            <w:sz w:val="28"/>
            <w:szCs w:val="28"/>
          </w:rPr>
          <w:t>https://www.educative.io/edpresso/what-is-the-a-star-algorithm</w:t>
        </w:r>
      </w:hyperlink>
    </w:p>
    <w:p w14:paraId="27582489" w14:textId="312B1485" w:rsidR="007013E5" w:rsidRPr="00E17A0B" w:rsidRDefault="00342CD1" w:rsidP="00934E37">
      <w:pPr>
        <w:jc w:val="both"/>
        <w:rPr>
          <w:color w:val="284846"/>
          <w:sz w:val="28"/>
          <w:szCs w:val="28"/>
        </w:rPr>
      </w:pPr>
      <w:hyperlink r:id="rId10" w:history="1">
        <w:r w:rsidR="007013E5" w:rsidRPr="00E17A0B">
          <w:rPr>
            <w:rStyle w:val="Hyperlink"/>
            <w:color w:val="284846"/>
            <w:sz w:val="28"/>
            <w:szCs w:val="28"/>
          </w:rPr>
          <w:t>https://www.geeksforgeeks.org/a-search-algorithm/</w:t>
        </w:r>
      </w:hyperlink>
    </w:p>
    <w:p w14:paraId="0EE737BE" w14:textId="666BA0FD" w:rsidR="0071023C" w:rsidRPr="00E17A0B" w:rsidRDefault="007013E5" w:rsidP="00934E37">
      <w:pPr>
        <w:jc w:val="both"/>
        <w:rPr>
          <w:color w:val="284846"/>
          <w:sz w:val="28"/>
          <w:szCs w:val="28"/>
        </w:rPr>
      </w:pPr>
      <w:r w:rsidRPr="00E17A0B">
        <w:rPr>
          <w:color w:val="284846"/>
          <w:sz w:val="28"/>
          <w:szCs w:val="28"/>
        </w:rPr>
        <w:t>O</w:t>
      </w:r>
      <w:r w:rsidR="0066038A" w:rsidRPr="00E17A0B">
        <w:rPr>
          <w:color w:val="284846"/>
          <w:sz w:val="28"/>
          <w:szCs w:val="28"/>
        </w:rPr>
        <w:t>ur next and most impo</w:t>
      </w:r>
      <w:r w:rsidR="003544ED" w:rsidRPr="00E17A0B">
        <w:rPr>
          <w:color w:val="284846"/>
          <w:sz w:val="28"/>
          <w:szCs w:val="28"/>
        </w:rPr>
        <w:t xml:space="preserve">rtant step </w:t>
      </w:r>
      <w:r w:rsidR="00E17A0B">
        <w:rPr>
          <w:color w:val="284846"/>
          <w:sz w:val="28"/>
          <w:szCs w:val="28"/>
        </w:rPr>
        <w:t>was</w:t>
      </w:r>
      <w:r w:rsidR="003544ED" w:rsidRPr="00E17A0B">
        <w:rPr>
          <w:color w:val="284846"/>
          <w:sz w:val="28"/>
          <w:szCs w:val="28"/>
        </w:rPr>
        <w:t xml:space="preserve"> to implement this algorithm into our working project and develop a GUI for it so that it is more user friendly and not just a robust console-based project. For our GUI and code implementation we have taken the reference from the link below</w:t>
      </w:r>
      <w:r w:rsidRPr="00E17A0B">
        <w:rPr>
          <w:color w:val="284846"/>
          <w:sz w:val="28"/>
          <w:szCs w:val="28"/>
        </w:rPr>
        <w:t>. Our GUI design will also be based on the below linked video, as it is the most close and easy representation of our project.</w:t>
      </w:r>
    </w:p>
    <w:p w14:paraId="06C1046A" w14:textId="308A5F0A" w:rsidR="003544ED" w:rsidRPr="00E17A0B" w:rsidRDefault="00342CD1" w:rsidP="00934E37">
      <w:pPr>
        <w:jc w:val="both"/>
        <w:rPr>
          <w:color w:val="284846"/>
          <w:sz w:val="28"/>
          <w:szCs w:val="28"/>
        </w:rPr>
      </w:pPr>
      <w:hyperlink r:id="rId11" w:history="1">
        <w:r w:rsidR="003544ED" w:rsidRPr="00E17A0B">
          <w:rPr>
            <w:rStyle w:val="Hyperlink"/>
            <w:color w:val="284846"/>
            <w:sz w:val="28"/>
            <w:szCs w:val="28"/>
          </w:rPr>
          <w:t>https://www.youtube.com/watch?v=-L-WgKMFuhE</w:t>
        </w:r>
      </w:hyperlink>
    </w:p>
    <w:p w14:paraId="46E7B3FC" w14:textId="3EAEBC03" w:rsidR="007013E5" w:rsidRPr="00E17A0B" w:rsidRDefault="007013E5" w:rsidP="00934E37">
      <w:pPr>
        <w:jc w:val="both"/>
        <w:rPr>
          <w:color w:val="284846"/>
          <w:sz w:val="28"/>
          <w:szCs w:val="28"/>
        </w:rPr>
      </w:pPr>
      <w:r w:rsidRPr="00E17A0B">
        <w:rPr>
          <w:color w:val="284846"/>
          <w:sz w:val="28"/>
          <w:szCs w:val="28"/>
        </w:rPr>
        <w:t>To develop a GUI for our project we had to start from scratch because of the lack of information on how to develop a GUI we wante</w:t>
      </w:r>
      <w:r w:rsidR="00E17A0B">
        <w:rPr>
          <w:color w:val="284846"/>
          <w:sz w:val="28"/>
          <w:szCs w:val="28"/>
        </w:rPr>
        <w:t>d,</w:t>
      </w:r>
      <w:r w:rsidRPr="00E17A0B">
        <w:rPr>
          <w:color w:val="284846"/>
          <w:sz w:val="28"/>
          <w:szCs w:val="28"/>
        </w:rPr>
        <w:t xml:space="preserve"> </w:t>
      </w:r>
      <w:r w:rsidR="00E17A0B">
        <w:rPr>
          <w:color w:val="284846"/>
          <w:sz w:val="28"/>
          <w:szCs w:val="28"/>
        </w:rPr>
        <w:t>s</w:t>
      </w:r>
      <w:r w:rsidRPr="00E17A0B">
        <w:rPr>
          <w:color w:val="284846"/>
          <w:sz w:val="28"/>
          <w:szCs w:val="28"/>
        </w:rPr>
        <w:t xml:space="preserve">o after a fair amount of research we found a library of </w:t>
      </w:r>
      <w:r w:rsidR="008F1DC5" w:rsidRPr="00E17A0B">
        <w:rPr>
          <w:color w:val="284846"/>
          <w:sz w:val="28"/>
          <w:szCs w:val="28"/>
        </w:rPr>
        <w:t>P</w:t>
      </w:r>
      <w:r w:rsidRPr="00E17A0B">
        <w:rPr>
          <w:color w:val="284846"/>
          <w:sz w:val="28"/>
          <w:szCs w:val="28"/>
        </w:rPr>
        <w:t xml:space="preserve">ython called </w:t>
      </w:r>
      <w:proofErr w:type="spellStart"/>
      <w:r w:rsidRPr="00E17A0B">
        <w:rPr>
          <w:color w:val="284846"/>
          <w:sz w:val="28"/>
          <w:szCs w:val="28"/>
        </w:rPr>
        <w:t>pygame</w:t>
      </w:r>
      <w:proofErr w:type="spellEnd"/>
      <w:r w:rsidRPr="00E17A0B">
        <w:rPr>
          <w:color w:val="284846"/>
          <w:sz w:val="28"/>
          <w:szCs w:val="28"/>
        </w:rPr>
        <w:t>. It is a library which is used for visualization and small game developments and as we wanted to visualize our project to the user</w:t>
      </w:r>
      <w:r w:rsidR="008F1DC5" w:rsidRPr="00E17A0B">
        <w:rPr>
          <w:color w:val="284846"/>
          <w:sz w:val="28"/>
          <w:szCs w:val="28"/>
        </w:rPr>
        <w:t>,</w:t>
      </w:r>
      <w:r w:rsidRPr="00E17A0B">
        <w:rPr>
          <w:color w:val="284846"/>
          <w:sz w:val="28"/>
          <w:szCs w:val="28"/>
        </w:rPr>
        <w:t xml:space="preserve"> we used this library which eventually led us to choosing </w:t>
      </w:r>
      <w:r w:rsidR="008F1DC5" w:rsidRPr="00E17A0B">
        <w:rPr>
          <w:color w:val="284846"/>
          <w:sz w:val="28"/>
          <w:szCs w:val="28"/>
        </w:rPr>
        <w:t xml:space="preserve">Python for our project because previously we were intending to use C# but because of the lack of visualization options we chose Python. We found out about </w:t>
      </w:r>
      <w:proofErr w:type="spellStart"/>
      <w:r w:rsidR="008F1DC5" w:rsidRPr="00E17A0B">
        <w:rPr>
          <w:color w:val="284846"/>
          <w:sz w:val="28"/>
          <w:szCs w:val="28"/>
        </w:rPr>
        <w:t>pygame</w:t>
      </w:r>
      <w:proofErr w:type="spellEnd"/>
      <w:r w:rsidR="008F1DC5" w:rsidRPr="00E17A0B">
        <w:rPr>
          <w:color w:val="284846"/>
          <w:sz w:val="28"/>
          <w:szCs w:val="28"/>
        </w:rPr>
        <w:t xml:space="preserve"> by the link below:</w:t>
      </w:r>
    </w:p>
    <w:p w14:paraId="7E6CC345" w14:textId="189FECCA" w:rsidR="008F1DC5" w:rsidRPr="00E17A0B" w:rsidRDefault="00342CD1" w:rsidP="00934E37">
      <w:pPr>
        <w:jc w:val="both"/>
        <w:rPr>
          <w:color w:val="284846"/>
          <w:sz w:val="28"/>
          <w:szCs w:val="28"/>
        </w:rPr>
      </w:pPr>
      <w:hyperlink r:id="rId12" w:history="1">
        <w:r w:rsidR="008F1DC5" w:rsidRPr="00E17A0B">
          <w:rPr>
            <w:rStyle w:val="Hyperlink"/>
            <w:color w:val="284846"/>
            <w:sz w:val="28"/>
            <w:szCs w:val="28"/>
          </w:rPr>
          <w:t>https://www.javatpoint.com/pygame</w:t>
        </w:r>
      </w:hyperlink>
    </w:p>
    <w:p w14:paraId="72EFE348" w14:textId="7B60EEC8" w:rsidR="008F1DC5" w:rsidRDefault="00342CD1" w:rsidP="00934E37">
      <w:pPr>
        <w:jc w:val="both"/>
        <w:rPr>
          <w:rStyle w:val="Hyperlink"/>
          <w:color w:val="284846"/>
          <w:sz w:val="28"/>
          <w:szCs w:val="28"/>
        </w:rPr>
      </w:pPr>
      <w:hyperlink r:id="rId13" w:history="1">
        <w:r w:rsidR="008F1DC5" w:rsidRPr="00E17A0B">
          <w:rPr>
            <w:rStyle w:val="Hyperlink"/>
            <w:color w:val="284846"/>
            <w:sz w:val="28"/>
            <w:szCs w:val="28"/>
          </w:rPr>
          <w:t>https://realpython.com/pygame-a-primer/</w:t>
        </w:r>
      </w:hyperlink>
    </w:p>
    <w:p w14:paraId="50B56E42" w14:textId="3BD3E98F" w:rsidR="00455BDE" w:rsidRDefault="00455BDE" w:rsidP="00934E37">
      <w:pPr>
        <w:jc w:val="both"/>
        <w:rPr>
          <w:rStyle w:val="Hyperlink"/>
          <w:color w:val="284846"/>
          <w:sz w:val="28"/>
          <w:szCs w:val="28"/>
        </w:rPr>
      </w:pPr>
      <w:r>
        <w:rPr>
          <w:color w:val="284846"/>
          <w:sz w:val="28"/>
          <w:szCs w:val="28"/>
        </w:rPr>
        <w:t xml:space="preserve">We have also used the library of priority queue we have used this library because we want the value of ‘f’ to have the most priority while choosing the next node because the value of ‘f’ will always determine which node </w:t>
      </w:r>
      <w:r>
        <w:rPr>
          <w:color w:val="284846"/>
          <w:sz w:val="28"/>
          <w:szCs w:val="28"/>
        </w:rPr>
        <w:lastRenderedPageBreak/>
        <w:t>to choose and if the ‘f’ of multiple nodes are same than ‘h’ gets the priority and in the end ‘g’.</w:t>
      </w:r>
    </w:p>
    <w:p w14:paraId="636D5E17" w14:textId="6410E1FA" w:rsidR="00E17A0B" w:rsidRPr="00EC42D4" w:rsidRDefault="00E17A0B" w:rsidP="00934E37">
      <w:pPr>
        <w:jc w:val="both"/>
        <w:rPr>
          <w:color w:val="284846"/>
          <w:sz w:val="28"/>
          <w:szCs w:val="28"/>
        </w:rPr>
      </w:pPr>
      <w:r w:rsidRPr="00EC42D4">
        <w:rPr>
          <w:rStyle w:val="Hyperlink"/>
          <w:color w:val="284846"/>
          <w:sz w:val="28"/>
          <w:szCs w:val="28"/>
          <w:u w:val="none"/>
        </w:rPr>
        <w:t xml:space="preserve">Our project in its final phase tells us the complete shortest path from one </w:t>
      </w:r>
      <w:r w:rsidR="00944BD2" w:rsidRPr="00EC42D4">
        <w:rPr>
          <w:rStyle w:val="Hyperlink"/>
          <w:color w:val="284846"/>
          <w:sz w:val="28"/>
          <w:szCs w:val="28"/>
          <w:u w:val="none"/>
        </w:rPr>
        <w:t xml:space="preserve">node </w:t>
      </w:r>
      <w:r w:rsidRPr="00EC42D4">
        <w:rPr>
          <w:rStyle w:val="Hyperlink"/>
          <w:color w:val="284846"/>
          <w:sz w:val="28"/>
          <w:szCs w:val="28"/>
          <w:u w:val="none"/>
        </w:rPr>
        <w:t>to another</w:t>
      </w:r>
      <w:r w:rsidR="00944BD2" w:rsidRPr="00EC42D4">
        <w:rPr>
          <w:rStyle w:val="Hyperlink"/>
          <w:color w:val="284846"/>
          <w:sz w:val="28"/>
          <w:szCs w:val="28"/>
          <w:u w:val="none"/>
        </w:rPr>
        <w:t xml:space="preserve"> and also tells us the unusable nodes within the completed path and alternative nodes that could have been used but weren’t used because those nodes wouldn’t have generated the shortest path and defeated the purpose of our algorithm and project.</w:t>
      </w:r>
      <w:r w:rsidR="00EC42D4" w:rsidRPr="00EC42D4">
        <w:rPr>
          <w:rStyle w:val="Hyperlink"/>
          <w:color w:val="284846"/>
          <w:sz w:val="28"/>
          <w:szCs w:val="28"/>
          <w:u w:val="none"/>
        </w:rPr>
        <w:t xml:space="preserve"> Every node has that performs a different purpose has been color coded so that it can be told apart.</w:t>
      </w:r>
    </w:p>
    <w:p w14:paraId="52441C44" w14:textId="7F541E3F" w:rsidR="00D01DF9" w:rsidRPr="00455BDE" w:rsidRDefault="00D01DF9" w:rsidP="00455BDE">
      <w:pPr>
        <w:rPr>
          <w:rFonts w:asciiTheme="majorHAnsi" w:eastAsiaTheme="majorEastAsia" w:hAnsiTheme="majorHAnsi" w:cstheme="majorBidi"/>
          <w:color w:val="3F251D" w:themeColor="accent1"/>
          <w:sz w:val="32"/>
          <w:szCs w:val="32"/>
        </w:rPr>
      </w:pPr>
      <w:r w:rsidRPr="00E17A0B">
        <w:rPr>
          <w:sz w:val="32"/>
          <w:szCs w:val="32"/>
        </w:rPr>
        <w:t>Project Technique</w:t>
      </w:r>
      <w:r w:rsidR="00934E37" w:rsidRPr="00E17A0B">
        <w:rPr>
          <w:sz w:val="32"/>
          <w:szCs w:val="32"/>
        </w:rPr>
        <w:t>(</w:t>
      </w:r>
      <w:r w:rsidRPr="00E17A0B">
        <w:rPr>
          <w:sz w:val="32"/>
          <w:szCs w:val="32"/>
        </w:rPr>
        <w:t>s</w:t>
      </w:r>
      <w:r w:rsidR="00934E37" w:rsidRPr="00E17A0B">
        <w:rPr>
          <w:sz w:val="32"/>
          <w:szCs w:val="32"/>
        </w:rPr>
        <w:t>)</w:t>
      </w:r>
      <w:r w:rsidRPr="00E17A0B">
        <w:rPr>
          <w:sz w:val="32"/>
          <w:szCs w:val="32"/>
        </w:rPr>
        <w:t>:</w:t>
      </w:r>
    </w:p>
    <w:p w14:paraId="2AE9DD9E" w14:textId="6FC331A3" w:rsidR="000C4D9E" w:rsidRPr="00E17A0B" w:rsidRDefault="000C4D9E" w:rsidP="00544464">
      <w:pPr>
        <w:jc w:val="both"/>
        <w:rPr>
          <w:color w:val="284846"/>
          <w:sz w:val="28"/>
          <w:szCs w:val="28"/>
        </w:rPr>
      </w:pPr>
      <w:r w:rsidRPr="00E17A0B">
        <w:rPr>
          <w:color w:val="284846"/>
          <w:sz w:val="28"/>
          <w:szCs w:val="28"/>
        </w:rPr>
        <w:t xml:space="preserve">The main technique that we </w:t>
      </w:r>
      <w:r w:rsidR="00EC42D4">
        <w:rPr>
          <w:color w:val="284846"/>
          <w:sz w:val="28"/>
          <w:szCs w:val="28"/>
        </w:rPr>
        <w:t xml:space="preserve">have </w:t>
      </w:r>
      <w:r w:rsidRPr="00E17A0B">
        <w:rPr>
          <w:color w:val="284846"/>
          <w:sz w:val="28"/>
          <w:szCs w:val="28"/>
        </w:rPr>
        <w:t>use</w:t>
      </w:r>
      <w:r w:rsidR="00EC42D4">
        <w:rPr>
          <w:color w:val="284846"/>
          <w:sz w:val="28"/>
          <w:szCs w:val="28"/>
        </w:rPr>
        <w:t>d</w:t>
      </w:r>
      <w:r w:rsidRPr="00E17A0B">
        <w:rPr>
          <w:color w:val="284846"/>
          <w:sz w:val="28"/>
          <w:szCs w:val="28"/>
        </w:rPr>
        <w:t xml:space="preserve"> in our project is A* algorithm but to further break it down on how this algorithm work</w:t>
      </w:r>
      <w:r w:rsidR="00EC42D4">
        <w:rPr>
          <w:color w:val="284846"/>
          <w:sz w:val="28"/>
          <w:szCs w:val="28"/>
        </w:rPr>
        <w:t>s</w:t>
      </w:r>
      <w:r w:rsidRPr="00E17A0B">
        <w:rPr>
          <w:color w:val="284846"/>
          <w:sz w:val="28"/>
          <w:szCs w:val="28"/>
        </w:rPr>
        <w:t xml:space="preserve"> we are going to explain the technique in depth.</w:t>
      </w:r>
    </w:p>
    <w:p w14:paraId="071FF6D8" w14:textId="2E543673" w:rsidR="000C4D9E" w:rsidRPr="00E17A0B" w:rsidRDefault="000C4D9E" w:rsidP="00544464">
      <w:pPr>
        <w:jc w:val="both"/>
        <w:rPr>
          <w:color w:val="284846"/>
          <w:sz w:val="28"/>
          <w:szCs w:val="28"/>
        </w:rPr>
      </w:pPr>
      <w:r w:rsidRPr="00E17A0B">
        <w:rPr>
          <w:color w:val="284846"/>
          <w:sz w:val="28"/>
          <w:szCs w:val="28"/>
        </w:rPr>
        <w:t>Let us take two nodes A and B</w:t>
      </w:r>
      <w:r w:rsidR="00804912" w:rsidRPr="00E17A0B">
        <w:rPr>
          <w:color w:val="284846"/>
          <w:sz w:val="28"/>
          <w:szCs w:val="28"/>
        </w:rPr>
        <w:t>. A is the start point where we want the algorithm to start and B is the end point, the destination where our algorithm will end. Now each node has 3 values, the first is ‘g’ it is the value that gives us a number which indicates the distance from start point to next node, the second is ‘h’ it is the value that gives us a number which indicates the distance from end point to the previous node</w:t>
      </w:r>
      <w:r w:rsidR="00934E37" w:rsidRPr="00E17A0B">
        <w:rPr>
          <w:color w:val="284846"/>
          <w:sz w:val="28"/>
          <w:szCs w:val="28"/>
        </w:rPr>
        <w:t xml:space="preserve"> disregarding the obstacles in between, the third is ‘f’ which is the value of ‘g’ and ‘h’ summed up and it is the value on the basis of which we select our next node</w:t>
      </w:r>
      <w:r w:rsidR="00EC42D4">
        <w:rPr>
          <w:color w:val="284846"/>
          <w:sz w:val="28"/>
          <w:szCs w:val="28"/>
        </w:rPr>
        <w:t>,</w:t>
      </w:r>
      <w:r w:rsidR="00934E37" w:rsidRPr="00E17A0B">
        <w:rPr>
          <w:color w:val="284846"/>
          <w:sz w:val="28"/>
          <w:szCs w:val="28"/>
        </w:rPr>
        <w:t xml:space="preserve"> the smallest value would be our next node, although if there are many nodes with the same value of ‘f’ then we will consider the value smallest of ‘h’ and move to next node on that basis.</w:t>
      </w:r>
    </w:p>
    <w:p w14:paraId="0555C686" w14:textId="62463221" w:rsidR="00934E37" w:rsidRPr="00E17A0B" w:rsidRDefault="00934E37" w:rsidP="00544464">
      <w:pPr>
        <w:jc w:val="both"/>
        <w:rPr>
          <w:color w:val="284846"/>
          <w:sz w:val="28"/>
          <w:szCs w:val="28"/>
        </w:rPr>
      </w:pPr>
      <w:r w:rsidRPr="00E17A0B">
        <w:rPr>
          <w:color w:val="284846"/>
          <w:sz w:val="28"/>
          <w:szCs w:val="28"/>
        </w:rPr>
        <w:t>This is the basic technique we are and will be using in our project as this is the core of A* algorithm.</w:t>
      </w:r>
    </w:p>
    <w:p w14:paraId="544ED113" w14:textId="77777777" w:rsidR="002B7D4D" w:rsidRDefault="002B7D4D">
      <w:pPr>
        <w:rPr>
          <w:rFonts w:asciiTheme="majorHAnsi" w:eastAsiaTheme="majorEastAsia" w:hAnsiTheme="majorHAnsi" w:cstheme="majorBidi"/>
          <w:color w:val="3F251D" w:themeColor="accent1"/>
          <w:sz w:val="32"/>
          <w:szCs w:val="32"/>
        </w:rPr>
      </w:pPr>
      <w:r>
        <w:rPr>
          <w:sz w:val="32"/>
          <w:szCs w:val="32"/>
        </w:rPr>
        <w:br w:type="page"/>
      </w:r>
    </w:p>
    <w:p w14:paraId="34500005" w14:textId="149FDF86" w:rsidR="00D01DF9" w:rsidRPr="00E17A0B" w:rsidRDefault="00D01DF9" w:rsidP="00D01DF9">
      <w:pPr>
        <w:pStyle w:val="Heading1"/>
        <w:spacing w:before="300"/>
        <w:rPr>
          <w:sz w:val="32"/>
          <w:szCs w:val="32"/>
        </w:rPr>
      </w:pPr>
      <w:r w:rsidRPr="00E17A0B">
        <w:rPr>
          <w:sz w:val="32"/>
          <w:szCs w:val="32"/>
        </w:rPr>
        <w:lastRenderedPageBreak/>
        <w:t>Project Software:</w:t>
      </w:r>
    </w:p>
    <w:p w14:paraId="49AF2228" w14:textId="0B7931D4" w:rsidR="00D01DF9" w:rsidRDefault="00934E37" w:rsidP="00455BDE">
      <w:pPr>
        <w:jc w:val="both"/>
        <w:rPr>
          <w:color w:val="284846"/>
          <w:sz w:val="28"/>
          <w:szCs w:val="28"/>
        </w:rPr>
      </w:pPr>
      <w:r w:rsidRPr="00E17A0B">
        <w:rPr>
          <w:color w:val="284846"/>
          <w:sz w:val="28"/>
          <w:szCs w:val="28"/>
        </w:rPr>
        <w:t xml:space="preserve">We are going to use the Python language and the IDE we are going to use is </w:t>
      </w:r>
      <w:proofErr w:type="spellStart"/>
      <w:r w:rsidRPr="00E17A0B">
        <w:rPr>
          <w:color w:val="284846"/>
          <w:sz w:val="28"/>
          <w:szCs w:val="28"/>
        </w:rPr>
        <w:t>pycharm</w:t>
      </w:r>
      <w:proofErr w:type="spellEnd"/>
      <w:r w:rsidR="00544464" w:rsidRPr="00E17A0B">
        <w:rPr>
          <w:color w:val="284846"/>
          <w:sz w:val="28"/>
          <w:szCs w:val="28"/>
        </w:rPr>
        <w:t xml:space="preserve"> and on top of that we are going to use the library of </w:t>
      </w:r>
      <w:proofErr w:type="spellStart"/>
      <w:r w:rsidR="00544464" w:rsidRPr="00E17A0B">
        <w:rPr>
          <w:color w:val="284846"/>
          <w:sz w:val="28"/>
          <w:szCs w:val="28"/>
        </w:rPr>
        <w:t>pygame</w:t>
      </w:r>
      <w:proofErr w:type="spellEnd"/>
      <w:r w:rsidR="00544464" w:rsidRPr="00E17A0B">
        <w:rPr>
          <w:color w:val="284846"/>
          <w:sz w:val="28"/>
          <w:szCs w:val="28"/>
        </w:rPr>
        <w:t xml:space="preserve"> as it will help us in creating visualization/GUI for the user. </w:t>
      </w:r>
      <w:r w:rsidR="00EC42D4">
        <w:rPr>
          <w:color w:val="284846"/>
          <w:sz w:val="28"/>
          <w:szCs w:val="28"/>
        </w:rPr>
        <w:t xml:space="preserve">We have also used the library of </w:t>
      </w:r>
      <w:r w:rsidR="00455BDE">
        <w:rPr>
          <w:color w:val="284846"/>
          <w:sz w:val="28"/>
          <w:szCs w:val="28"/>
        </w:rPr>
        <w:t>“P</w:t>
      </w:r>
      <w:r w:rsidR="00EC42D4">
        <w:rPr>
          <w:color w:val="284846"/>
          <w:sz w:val="28"/>
          <w:szCs w:val="28"/>
        </w:rPr>
        <w:t xml:space="preserve">riority </w:t>
      </w:r>
      <w:r w:rsidR="00455BDE">
        <w:rPr>
          <w:color w:val="284846"/>
          <w:sz w:val="28"/>
          <w:szCs w:val="28"/>
        </w:rPr>
        <w:t>Q</w:t>
      </w:r>
      <w:r w:rsidR="00EC42D4">
        <w:rPr>
          <w:color w:val="284846"/>
          <w:sz w:val="28"/>
          <w:szCs w:val="28"/>
        </w:rPr>
        <w:t>ueue</w:t>
      </w:r>
      <w:r w:rsidR="00455BDE">
        <w:rPr>
          <w:color w:val="284846"/>
          <w:sz w:val="28"/>
          <w:szCs w:val="28"/>
        </w:rPr>
        <w:t>” to give priority to different value of the nodes.</w:t>
      </w:r>
    </w:p>
    <w:p w14:paraId="463BC888" w14:textId="186873DE" w:rsidR="00455BDE" w:rsidRPr="002B7D4D" w:rsidRDefault="00455BDE" w:rsidP="002B7D4D">
      <w:pPr>
        <w:rPr>
          <w:rFonts w:asciiTheme="majorHAnsi" w:eastAsiaTheme="majorEastAsia" w:hAnsiTheme="majorHAnsi" w:cstheme="majorBidi"/>
          <w:color w:val="3F251D" w:themeColor="accent1"/>
          <w:sz w:val="32"/>
          <w:szCs w:val="32"/>
        </w:rPr>
      </w:pPr>
      <w:r w:rsidRPr="00E17A0B">
        <w:rPr>
          <w:sz w:val="32"/>
          <w:szCs w:val="32"/>
        </w:rPr>
        <w:t xml:space="preserve">Project </w:t>
      </w:r>
      <w:r>
        <w:rPr>
          <w:sz w:val="32"/>
          <w:szCs w:val="32"/>
        </w:rPr>
        <w:t>Relation With Course</w:t>
      </w:r>
      <w:r w:rsidRPr="00E17A0B">
        <w:rPr>
          <w:sz w:val="32"/>
          <w:szCs w:val="32"/>
        </w:rPr>
        <w:t>:</w:t>
      </w:r>
    </w:p>
    <w:p w14:paraId="13F675A2" w14:textId="7EB261C6" w:rsidR="002B7D4D" w:rsidRPr="002B7D4D" w:rsidRDefault="002B7D4D" w:rsidP="002B7D4D">
      <w:pPr>
        <w:jc w:val="both"/>
        <w:rPr>
          <w:color w:val="2F3B48" w:themeColor="accent6" w:themeShade="80"/>
          <w:sz w:val="28"/>
          <w:szCs w:val="28"/>
        </w:rPr>
      </w:pPr>
      <w:r w:rsidRPr="002B7D4D">
        <w:rPr>
          <w:color w:val="2F3B48" w:themeColor="accent6" w:themeShade="80"/>
          <w:sz w:val="28"/>
          <w:szCs w:val="28"/>
        </w:rPr>
        <w:t>Our projects core relation with the course is to give a graphical representation of distance between nodes and finding the smallest path between them. Our project can be adjusted down to a simple technique of a graph having multiple nodes and each node have a cost to go to another node and this algorithm solves this graph by telling us the shortest path that can be taken in the graph to reach from one specific node to another. A more general example would be of maps that we use in our daily life it tells us the shortest path from our location to the destination.</w:t>
      </w:r>
    </w:p>
    <w:p w14:paraId="43794138" w14:textId="77777777" w:rsidR="00455BDE" w:rsidRPr="00455BDE" w:rsidRDefault="00455BDE" w:rsidP="00455BDE">
      <w:pPr>
        <w:jc w:val="both"/>
        <w:rPr>
          <w:color w:val="284846"/>
          <w:sz w:val="28"/>
          <w:szCs w:val="28"/>
        </w:rPr>
      </w:pPr>
    </w:p>
    <w:bookmarkEnd w:id="0"/>
    <w:bookmarkEnd w:id="1"/>
    <w:bookmarkEnd w:id="2"/>
    <w:bookmarkEnd w:id="3"/>
    <w:bookmarkEnd w:id="4"/>
    <w:p w14:paraId="7FA22C5F" w14:textId="1238A784" w:rsidR="001638F6" w:rsidRPr="007021DE" w:rsidRDefault="001638F6" w:rsidP="00D01DF9">
      <w:pPr>
        <w:pStyle w:val="Heading2"/>
      </w:pPr>
    </w:p>
    <w:sectPr w:rsidR="001638F6" w:rsidRPr="007021DE" w:rsidSect="00533B74">
      <w:headerReference w:type="default" r:id="rId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C585" w14:textId="77777777" w:rsidR="00342CD1" w:rsidRDefault="00342CD1">
      <w:pPr>
        <w:spacing w:before="0" w:after="0" w:line="240" w:lineRule="auto"/>
      </w:pPr>
      <w:r>
        <w:separator/>
      </w:r>
    </w:p>
  </w:endnote>
  <w:endnote w:type="continuationSeparator" w:id="0">
    <w:p w14:paraId="0EF72D5F" w14:textId="77777777" w:rsidR="00342CD1" w:rsidRDefault="00342C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3F251D" w:themeFill="accent1"/>
      <w:tblCellMar>
        <w:left w:w="115" w:type="dxa"/>
        <w:right w:w="115" w:type="dxa"/>
      </w:tblCellMar>
      <w:tblLook w:val="04A0" w:firstRow="1" w:lastRow="0" w:firstColumn="1" w:lastColumn="0" w:noHBand="0" w:noVBand="1"/>
    </w:tblPr>
    <w:tblGrid>
      <w:gridCol w:w="4320"/>
      <w:gridCol w:w="4320"/>
    </w:tblGrid>
    <w:tr w:rsidR="00533B74" w14:paraId="45C35183" w14:textId="77777777">
      <w:tc>
        <w:tcPr>
          <w:tcW w:w="2500" w:type="pct"/>
          <w:shd w:val="clear" w:color="auto" w:fill="3F251D" w:themeFill="accent1"/>
          <w:vAlign w:val="center"/>
        </w:tcPr>
        <w:p w14:paraId="3E767907" w14:textId="57B685A3" w:rsidR="00533B74" w:rsidRDefault="00342CD1">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E0F653D3C39242D8AB59CAB8063405F9"/>
              </w:placeholder>
              <w:dataBinding w:prefixMappings="xmlns:ns0='http://purl.org/dc/elements/1.1/' xmlns:ns1='http://schemas.openxmlformats.org/package/2006/metadata/core-properties' " w:xpath="/ns1:coreProperties[1]/ns0:title[1]" w:storeItemID="{6C3C8BC8-F283-45AE-878A-BAB7291924A1}"/>
              <w:text/>
            </w:sdtPr>
            <w:sdtEndPr/>
            <w:sdtContent>
              <w:r w:rsidR="002B7D4D">
                <w:rPr>
                  <w:caps/>
                  <w:color w:val="FFFFFF" w:themeColor="background1"/>
                  <w:sz w:val="18"/>
                  <w:szCs w:val="18"/>
                </w:rPr>
                <w:t>Project</w:t>
              </w:r>
              <w:r w:rsidR="00533B74">
                <w:rPr>
                  <w:caps/>
                  <w:color w:val="FFFFFF" w:themeColor="background1"/>
                  <w:sz w:val="18"/>
                  <w:szCs w:val="18"/>
                </w:rPr>
                <w:t xml:space="preserve"> Report</w:t>
              </w:r>
            </w:sdtContent>
          </w:sdt>
        </w:p>
      </w:tc>
      <w:tc>
        <w:tcPr>
          <w:tcW w:w="2500" w:type="pct"/>
          <w:shd w:val="clear" w:color="auto" w:fill="3F251D" w:themeFill="accent1"/>
          <w:vAlign w:val="center"/>
        </w:tcPr>
        <w:sdt>
          <w:sdtPr>
            <w:rPr>
              <w:caps/>
              <w:color w:val="FFFFFF" w:themeColor="background1"/>
              <w:sz w:val="18"/>
              <w:szCs w:val="18"/>
            </w:rPr>
            <w:alias w:val="Author"/>
            <w:tag w:val=""/>
            <w:id w:val="-1822267932"/>
            <w:placeholder>
              <w:docPart w:val="560DF8A7AF61457A806A987A1230A368"/>
            </w:placeholder>
            <w:dataBinding w:prefixMappings="xmlns:ns0='http://purl.org/dc/elements/1.1/' xmlns:ns1='http://schemas.openxmlformats.org/package/2006/metadata/core-properties' " w:xpath="/ns1:coreProperties[1]/ns0:creator[1]" w:storeItemID="{6C3C8BC8-F283-45AE-878A-BAB7291924A1}"/>
            <w:text/>
          </w:sdtPr>
          <w:sdtEndPr/>
          <w:sdtContent>
            <w:p w14:paraId="620DC820" w14:textId="1C5984D8" w:rsidR="00533B74" w:rsidRDefault="00533B74">
              <w:pPr>
                <w:pStyle w:val="Footer"/>
                <w:spacing w:before="80" w:after="80"/>
                <w:rPr>
                  <w:caps/>
                  <w:color w:val="FFFFFF" w:themeColor="background1"/>
                  <w:sz w:val="18"/>
                  <w:szCs w:val="18"/>
                </w:rPr>
              </w:pPr>
              <w:r>
                <w:rPr>
                  <w:caps/>
                  <w:color w:val="FFFFFF" w:themeColor="background1"/>
                  <w:sz w:val="18"/>
                  <w:szCs w:val="18"/>
                </w:rPr>
                <w:t>Discrete Mathematics</w:t>
              </w:r>
            </w:p>
          </w:sdtContent>
        </w:sdt>
      </w:tc>
    </w:tr>
  </w:tbl>
  <w:p w14:paraId="2FCEBBD6" w14:textId="14F28366" w:rsidR="001638F6" w:rsidRDefault="00163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8458C" w14:textId="77777777" w:rsidR="00342CD1" w:rsidRDefault="00342CD1">
      <w:pPr>
        <w:spacing w:before="0" w:after="0" w:line="240" w:lineRule="auto"/>
      </w:pPr>
      <w:r>
        <w:separator/>
      </w:r>
    </w:p>
  </w:footnote>
  <w:footnote w:type="continuationSeparator" w:id="0">
    <w:p w14:paraId="236D30DC" w14:textId="77777777" w:rsidR="00342CD1" w:rsidRDefault="00342C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012D" w14:textId="316F4F13" w:rsidR="00533B74" w:rsidRDefault="00533B74">
    <w:pPr>
      <w:pStyle w:val="Header"/>
    </w:pPr>
    <w:r w:rsidRPr="00533B74">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6395183" wp14:editId="2FF8DE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A7820" w14:textId="77777777" w:rsidR="00533B74" w:rsidRDefault="00533B7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395183"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3f251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BCA7820" w14:textId="77777777" w:rsidR="00533B74" w:rsidRDefault="00533B7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26574038">
    <w:abstractNumId w:val="9"/>
  </w:num>
  <w:num w:numId="2" w16cid:durableId="1228146584">
    <w:abstractNumId w:val="9"/>
  </w:num>
  <w:num w:numId="3" w16cid:durableId="832069272">
    <w:abstractNumId w:val="8"/>
  </w:num>
  <w:num w:numId="4" w16cid:durableId="1145897712">
    <w:abstractNumId w:val="8"/>
  </w:num>
  <w:num w:numId="5" w16cid:durableId="1809782449">
    <w:abstractNumId w:val="9"/>
  </w:num>
  <w:num w:numId="6" w16cid:durableId="210264206">
    <w:abstractNumId w:val="8"/>
  </w:num>
  <w:num w:numId="7" w16cid:durableId="1411460438">
    <w:abstractNumId w:val="11"/>
  </w:num>
  <w:num w:numId="8" w16cid:durableId="1608806762">
    <w:abstractNumId w:val="10"/>
  </w:num>
  <w:num w:numId="9" w16cid:durableId="810363265">
    <w:abstractNumId w:val="13"/>
  </w:num>
  <w:num w:numId="10" w16cid:durableId="964964617">
    <w:abstractNumId w:val="12"/>
  </w:num>
  <w:num w:numId="11" w16cid:durableId="1998680622">
    <w:abstractNumId w:val="15"/>
  </w:num>
  <w:num w:numId="12" w16cid:durableId="1269312571">
    <w:abstractNumId w:val="14"/>
  </w:num>
  <w:num w:numId="13" w16cid:durableId="351492929">
    <w:abstractNumId w:val="7"/>
  </w:num>
  <w:num w:numId="14" w16cid:durableId="1689288073">
    <w:abstractNumId w:val="6"/>
  </w:num>
  <w:num w:numId="15" w16cid:durableId="909848239">
    <w:abstractNumId w:val="5"/>
  </w:num>
  <w:num w:numId="16" w16cid:durableId="1020860006">
    <w:abstractNumId w:val="4"/>
  </w:num>
  <w:num w:numId="17" w16cid:durableId="1985038243">
    <w:abstractNumId w:val="3"/>
  </w:num>
  <w:num w:numId="18" w16cid:durableId="1207639411">
    <w:abstractNumId w:val="2"/>
  </w:num>
  <w:num w:numId="19" w16cid:durableId="2015254097">
    <w:abstractNumId w:val="1"/>
  </w:num>
  <w:num w:numId="20" w16cid:durableId="44658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F9"/>
    <w:rsid w:val="000748AA"/>
    <w:rsid w:val="000C4D9E"/>
    <w:rsid w:val="001638F6"/>
    <w:rsid w:val="001A2000"/>
    <w:rsid w:val="002B7D4D"/>
    <w:rsid w:val="003209D6"/>
    <w:rsid w:val="00334A73"/>
    <w:rsid w:val="003422FF"/>
    <w:rsid w:val="00342CD1"/>
    <w:rsid w:val="003544ED"/>
    <w:rsid w:val="00455BDE"/>
    <w:rsid w:val="004952C4"/>
    <w:rsid w:val="004E170F"/>
    <w:rsid w:val="00533B74"/>
    <w:rsid w:val="00544464"/>
    <w:rsid w:val="00547694"/>
    <w:rsid w:val="005A1C5A"/>
    <w:rsid w:val="0066038A"/>
    <w:rsid w:val="00690EFD"/>
    <w:rsid w:val="007013E5"/>
    <w:rsid w:val="007021DE"/>
    <w:rsid w:val="0071023C"/>
    <w:rsid w:val="00732607"/>
    <w:rsid w:val="007378D8"/>
    <w:rsid w:val="00804912"/>
    <w:rsid w:val="00844483"/>
    <w:rsid w:val="008913F2"/>
    <w:rsid w:val="008F1DC5"/>
    <w:rsid w:val="00934E37"/>
    <w:rsid w:val="00934F1C"/>
    <w:rsid w:val="00944BD2"/>
    <w:rsid w:val="009D2231"/>
    <w:rsid w:val="00A122DB"/>
    <w:rsid w:val="00AB6D06"/>
    <w:rsid w:val="00AD165F"/>
    <w:rsid w:val="00AE3263"/>
    <w:rsid w:val="00B47B7A"/>
    <w:rsid w:val="00B646B8"/>
    <w:rsid w:val="00BC3757"/>
    <w:rsid w:val="00C26059"/>
    <w:rsid w:val="00C80BD4"/>
    <w:rsid w:val="00CA1453"/>
    <w:rsid w:val="00CF3A42"/>
    <w:rsid w:val="00D01DF9"/>
    <w:rsid w:val="00D3536C"/>
    <w:rsid w:val="00D5413C"/>
    <w:rsid w:val="00DC07A3"/>
    <w:rsid w:val="00E11B8A"/>
    <w:rsid w:val="00E17A0B"/>
    <w:rsid w:val="00EC42D4"/>
    <w:rsid w:val="00F30148"/>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C563A4"/>
  <w15:chartTrackingRefBased/>
  <w15:docId w15:val="{6C984346-29BE-4828-868A-8FDE177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3544ED"/>
    <w:rPr>
      <w:color w:val="993E21" w:themeColor="hyperlink"/>
      <w:u w:val="single"/>
    </w:rPr>
  </w:style>
  <w:style w:type="character" w:styleId="UnresolvedMention">
    <w:name w:val="Unresolved Mention"/>
    <w:basedOn w:val="DefaultParagraphFont"/>
    <w:uiPriority w:val="99"/>
    <w:semiHidden/>
    <w:unhideWhenUsed/>
    <w:rsid w:val="00354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ealpython.com/pygame-a-prim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pygam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WgKMFuh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a-search-algorithm/" TargetMode="External"/><Relationship Id="rId4" Type="http://schemas.openxmlformats.org/officeDocument/2006/relationships/settings" Target="settings.xml"/><Relationship Id="rId9" Type="http://schemas.openxmlformats.org/officeDocument/2006/relationships/hyperlink" Target="https://www.educative.io/edpresso/what-is-the-a-star-algorith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zal%20computers\AppData\Roaming\Microsoft\Templates\Student%20report%20with%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F653D3C39242D8AB59CAB8063405F9"/>
        <w:category>
          <w:name w:val="General"/>
          <w:gallery w:val="placeholder"/>
        </w:category>
        <w:types>
          <w:type w:val="bbPlcHdr"/>
        </w:types>
        <w:behaviors>
          <w:behavior w:val="content"/>
        </w:behaviors>
        <w:guid w:val="{E26EB9D3-AB5E-4A33-8928-36757794BDA2}"/>
      </w:docPartPr>
      <w:docPartBody>
        <w:p w:rsidR="007A3403" w:rsidRDefault="00557E4B" w:rsidP="00557E4B">
          <w:pPr>
            <w:pStyle w:val="E0F653D3C39242D8AB59CAB8063405F9"/>
          </w:pPr>
          <w:r>
            <w:rPr>
              <w:caps/>
              <w:color w:val="FFFFFF" w:themeColor="background1"/>
              <w:sz w:val="18"/>
              <w:szCs w:val="18"/>
            </w:rPr>
            <w:t>[Document title]</w:t>
          </w:r>
        </w:p>
      </w:docPartBody>
    </w:docPart>
    <w:docPart>
      <w:docPartPr>
        <w:name w:val="560DF8A7AF61457A806A987A1230A368"/>
        <w:category>
          <w:name w:val="General"/>
          <w:gallery w:val="placeholder"/>
        </w:category>
        <w:types>
          <w:type w:val="bbPlcHdr"/>
        </w:types>
        <w:behaviors>
          <w:behavior w:val="content"/>
        </w:behaviors>
        <w:guid w:val="{CFAE74AB-199D-478C-A164-3D20CDB73893}"/>
      </w:docPartPr>
      <w:docPartBody>
        <w:p w:rsidR="007A3403" w:rsidRDefault="00557E4B" w:rsidP="00557E4B">
          <w:pPr>
            <w:pStyle w:val="560DF8A7AF61457A806A987A1230A368"/>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78503185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4B"/>
    <w:rsid w:val="00176CEA"/>
    <w:rsid w:val="00557E4B"/>
    <w:rsid w:val="00636484"/>
    <w:rsid w:val="007A3403"/>
    <w:rsid w:val="00B34EC5"/>
    <w:rsid w:val="00E9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7"/>
    <w:unhideWhenUsed/>
    <w:qFormat/>
    <w:pPr>
      <w:numPr>
        <w:numId w:val="1"/>
      </w:numPr>
      <w:spacing w:before="120" w:after="200" w:line="264" w:lineRule="auto"/>
    </w:pPr>
    <w:rPr>
      <w:color w:val="44546A" w:themeColor="text2"/>
      <w:lang w:eastAsia="ja-JP"/>
    </w:rPr>
  </w:style>
  <w:style w:type="paragraph" w:customStyle="1" w:styleId="E0F653D3C39242D8AB59CAB8063405F9">
    <w:name w:val="E0F653D3C39242D8AB59CAB8063405F9"/>
    <w:rsid w:val="00557E4B"/>
  </w:style>
  <w:style w:type="paragraph" w:customStyle="1" w:styleId="560DF8A7AF61457A806A987A1230A368">
    <w:name w:val="560DF8A7AF61457A806A987A1230A368"/>
    <w:rsid w:val="00557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Phase No.1 Report</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Discrete Mathematics</dc:creator>
  <cp:keywords/>
  <cp:lastModifiedBy>nomirnasir@gmail.com</cp:lastModifiedBy>
  <cp:revision>3</cp:revision>
  <cp:lastPrinted>2022-03-30T18:45:00Z</cp:lastPrinted>
  <dcterms:created xsi:type="dcterms:W3CDTF">2022-05-11T19:16:00Z</dcterms:created>
  <dcterms:modified xsi:type="dcterms:W3CDTF">2022-05-13T15:26:00Z</dcterms:modified>
  <cp:version/>
</cp:coreProperties>
</file>